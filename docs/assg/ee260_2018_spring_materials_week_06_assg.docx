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117D" w14:textId="77777777" w:rsidR="0084176C" w:rsidRPr="00EF1376" w:rsidRDefault="0084176C" w:rsidP="00EF1376">
      <w:pPr>
        <w:rPr>
          <w:rFonts w:ascii="Arial" w:hAnsi="Arial" w:cs="Arial"/>
          <w:sz w:val="96"/>
          <w:szCs w:val="9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4176C" w:rsidRPr="002854DC" w14:paraId="255BE876" w14:textId="77777777" w:rsidTr="0084176C">
        <w:tc>
          <w:tcPr>
            <w:tcW w:w="8856" w:type="dxa"/>
          </w:tcPr>
          <w:p w14:paraId="3927C9F3" w14:textId="5D706DA7" w:rsidR="0084176C" w:rsidRDefault="00616E02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  <w:r>
              <w:rPr>
                <w:rFonts w:ascii="Arial" w:hAnsi="Arial" w:cs="Arial"/>
                <w:sz w:val="60"/>
                <w:szCs w:val="60"/>
              </w:rPr>
              <w:t>EE260</w:t>
            </w:r>
            <w:r w:rsidR="00EF1376">
              <w:rPr>
                <w:rFonts w:ascii="Arial" w:hAnsi="Arial" w:cs="Arial"/>
                <w:sz w:val="60"/>
                <w:szCs w:val="60"/>
              </w:rPr>
              <w:t xml:space="preserve"> Assignment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t xml:space="preserve"> </w:t>
            </w:r>
            <w:r w:rsidR="001C28CD">
              <w:rPr>
                <w:rFonts w:ascii="Arial" w:hAnsi="Arial" w:cs="Arial"/>
                <w:sz w:val="60"/>
                <w:szCs w:val="60"/>
              </w:rPr>
              <w:t>5</w:t>
            </w:r>
          </w:p>
          <w:p w14:paraId="27774341" w14:textId="0BF46087" w:rsidR="00EF1376" w:rsidRPr="00EF1376" w:rsidRDefault="00EF1376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</w:p>
        </w:tc>
      </w:tr>
    </w:tbl>
    <w:p w14:paraId="51F1B428" w14:textId="77777777" w:rsidR="00382D8E" w:rsidRPr="002854DC" w:rsidRDefault="00382D8E" w:rsidP="00F13D56">
      <w:pPr>
        <w:jc w:val="center"/>
        <w:rPr>
          <w:rFonts w:ascii="Arial" w:hAnsi="Arial" w:cs="Arial"/>
          <w:sz w:val="96"/>
          <w:szCs w:val="96"/>
        </w:rPr>
      </w:pPr>
    </w:p>
    <w:p w14:paraId="409952B3" w14:textId="77777777" w:rsidR="0084176C" w:rsidRPr="002854DC" w:rsidRDefault="0084176C" w:rsidP="00F13D56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Text1"/>
      <w:r w:rsidRPr="002854DC">
        <w:rPr>
          <w:rFonts w:ascii="Arial" w:hAnsi="Arial" w:cs="Arial"/>
          <w:b/>
          <w:sz w:val="40"/>
          <w:szCs w:val="40"/>
        </w:rPr>
        <w:t xml:space="preserve">Submitted by: </w:t>
      </w:r>
    </w:p>
    <w:p w14:paraId="550673A5" w14:textId="77777777" w:rsidR="00382D8E" w:rsidRPr="002854DC" w:rsidRDefault="00382D8E" w:rsidP="00F13D56">
      <w:pPr>
        <w:jc w:val="center"/>
        <w:rPr>
          <w:rFonts w:ascii="Arial" w:hAnsi="Arial" w:cs="Arial"/>
          <w:b/>
          <w:sz w:val="40"/>
          <w:szCs w:val="40"/>
        </w:rPr>
      </w:pPr>
      <w:r w:rsidRPr="002854DC">
        <w:rPr>
          <w:rFonts w:ascii="Arial" w:hAnsi="Arial" w:cs="Arial"/>
          <w:b/>
          <w:sz w:val="40"/>
          <w:szCs w:val="40"/>
        </w:rPr>
        <w:fldChar w:fldCharType="begin">
          <w:ffData>
            <w:name w:val="Text1"/>
            <w:enabled/>
            <w:calcOnExit w:val="0"/>
            <w:textInput>
              <w:default w:val="Your Name"/>
            </w:textInput>
          </w:ffData>
        </w:fldChar>
      </w:r>
      <w:r w:rsidRPr="002854DC">
        <w:rPr>
          <w:rFonts w:ascii="Arial" w:hAnsi="Arial" w:cs="Arial"/>
          <w:b/>
          <w:sz w:val="40"/>
          <w:szCs w:val="40"/>
        </w:rPr>
        <w:instrText xml:space="preserve"> FORMTEXT </w:instrText>
      </w:r>
      <w:r w:rsidRPr="002854DC">
        <w:rPr>
          <w:rFonts w:ascii="Arial" w:hAnsi="Arial" w:cs="Arial"/>
          <w:b/>
          <w:sz w:val="40"/>
          <w:szCs w:val="40"/>
        </w:rPr>
      </w:r>
      <w:r w:rsidRPr="002854DC">
        <w:rPr>
          <w:rFonts w:ascii="Arial" w:hAnsi="Arial" w:cs="Arial"/>
          <w:b/>
          <w:sz w:val="40"/>
          <w:szCs w:val="40"/>
        </w:rPr>
        <w:fldChar w:fldCharType="separate"/>
      </w:r>
      <w:r w:rsidRPr="002854DC">
        <w:rPr>
          <w:rFonts w:ascii="Arial" w:hAnsi="Arial" w:cs="Arial"/>
          <w:b/>
          <w:noProof/>
          <w:sz w:val="40"/>
          <w:szCs w:val="40"/>
        </w:rPr>
        <w:t>Your Name</w:t>
      </w:r>
      <w:r w:rsidRPr="002854DC">
        <w:rPr>
          <w:rFonts w:ascii="Arial" w:hAnsi="Arial" w:cs="Arial"/>
          <w:b/>
          <w:sz w:val="40"/>
          <w:szCs w:val="40"/>
        </w:rPr>
        <w:fldChar w:fldCharType="end"/>
      </w:r>
      <w:bookmarkEnd w:id="0"/>
    </w:p>
    <w:p w14:paraId="738F59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D77FD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F53855E" w14:textId="77777777" w:rsidR="0084176C" w:rsidRPr="002854DC" w:rsidRDefault="00F44995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Grade:</w:t>
      </w:r>
      <w:r w:rsidR="00AD3CFC">
        <w:rPr>
          <w:rFonts w:ascii="Arial" w:hAnsi="Arial" w:cs="Arial"/>
          <w:sz w:val="48"/>
          <w:szCs w:val="48"/>
        </w:rPr>
        <w:t xml:space="preserve"> </w:t>
      </w:r>
    </w:p>
    <w:p w14:paraId="22303ED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2FE69F55" w14:textId="50E7530B" w:rsidR="0084176C" w:rsidRDefault="006B6AB3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 w14:anchorId="7244B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7A712EDE-63C0-4917-B9C5-CF395379E73A}" provid="{00000000-0000-0000-0000-000000000000}" o:suggestedsigner="Nicholas Yama " o:suggestedsigner2="Grader" issignatureline="t"/>
          </v:shape>
        </w:pict>
      </w:r>
    </w:p>
    <w:p w14:paraId="55FEFA0C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2185254B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3D7B5DB1" w14:textId="77777777" w:rsidR="00C10B99" w:rsidRPr="002854DC" w:rsidRDefault="00C10B99" w:rsidP="00F13D56">
      <w:pPr>
        <w:jc w:val="center"/>
        <w:rPr>
          <w:rFonts w:ascii="Arial" w:hAnsi="Arial" w:cs="Arial"/>
          <w:sz w:val="48"/>
          <w:szCs w:val="48"/>
        </w:rPr>
      </w:pPr>
    </w:p>
    <w:p w14:paraId="40C612A9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Grid"/>
        <w:tblW w:w="0" w:type="auto"/>
        <w:tblInd w:w="172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3780"/>
        <w:gridCol w:w="3348"/>
      </w:tblGrid>
      <w:tr w:rsidR="0084176C" w:rsidRPr="002854DC" w14:paraId="304E8DB6" w14:textId="77777777" w:rsidTr="00C10B99">
        <w:tc>
          <w:tcPr>
            <w:tcW w:w="3780" w:type="dxa"/>
          </w:tcPr>
          <w:p w14:paraId="402B08E9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t xml:space="preserve">Date of Submission: </w:t>
            </w:r>
          </w:p>
        </w:tc>
        <w:tc>
          <w:tcPr>
            <w:tcW w:w="3348" w:type="dxa"/>
          </w:tcPr>
          <w:p w14:paraId="4E01A61D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6308192" w14:textId="77777777" w:rsidTr="00C10B99">
        <w:tc>
          <w:tcPr>
            <w:tcW w:w="3780" w:type="dxa"/>
          </w:tcPr>
          <w:p w14:paraId="467B3DE1" w14:textId="77777777" w:rsidR="0084176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509F5D87" w14:textId="77777777" w:rsidR="00EF1376" w:rsidRPr="002854DC" w:rsidRDefault="00EF137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0CD3D8C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AE49198" w14:textId="64E6EAE5" w:rsidR="00A93DB1" w:rsidRDefault="00A93DB1" w:rsidP="003F0046">
      <w:pPr>
        <w:autoSpaceDE w:val="0"/>
        <w:autoSpaceDN w:val="0"/>
        <w:adjustRightInd w:val="0"/>
        <w:rPr>
          <w:rFonts w:ascii="Arial" w:hAnsi="Arial" w:cs="Arial"/>
        </w:rPr>
      </w:pPr>
    </w:p>
    <w:p w14:paraId="630228DF" w14:textId="1F22B343" w:rsidR="00775DAA" w:rsidRDefault="00A93DB1" w:rsidP="00FD7C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5FCCFA" w14:textId="08438DA8" w:rsidR="000F1E2B" w:rsidRPr="00B77B7C" w:rsidRDefault="000F1E2B" w:rsidP="00FD7C8A">
      <w:p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lastRenderedPageBreak/>
        <w:t>Grading Rubric:</w:t>
      </w:r>
    </w:p>
    <w:p w14:paraId="4793B2EA" w14:textId="2D591FF1" w:rsidR="000F1E2B" w:rsidRPr="00B77B7C" w:rsidRDefault="00B77B7C" w:rsidP="00B77B7C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t>Source code</w:t>
      </w:r>
      <w:r>
        <w:rPr>
          <w:rFonts w:ascii="Arial" w:hAnsi="Arial" w:cs="Arial"/>
          <w:sz w:val="32"/>
          <w:szCs w:val="32"/>
        </w:rPr>
        <w:t>s</w:t>
      </w:r>
      <w:r w:rsidRPr="00B77B7C">
        <w:rPr>
          <w:rFonts w:ascii="Arial" w:hAnsi="Arial" w:cs="Arial"/>
          <w:sz w:val="32"/>
          <w:szCs w:val="32"/>
        </w:rPr>
        <w:t xml:space="preserve"> for module (20%)</w:t>
      </w:r>
    </w:p>
    <w:p w14:paraId="25E19D15" w14:textId="5892387F" w:rsidR="00B77B7C" w:rsidRPr="00B77B7C" w:rsidRDefault="00B77B7C" w:rsidP="00B77B7C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t>Source codes for test benches (20%)</w:t>
      </w:r>
    </w:p>
    <w:p w14:paraId="414BBB79" w14:textId="527BA970" w:rsidR="00B77B7C" w:rsidRPr="00B77B7C" w:rsidRDefault="00B77B7C" w:rsidP="00B77B7C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t>Simulation waveforms or logs (20%)</w:t>
      </w:r>
    </w:p>
    <w:p w14:paraId="27817AF1" w14:textId="03403B87" w:rsidR="00B77B7C" w:rsidRPr="00B77B7C" w:rsidRDefault="00B77B7C" w:rsidP="00B77B7C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t>Simulation shows correct behaviors or timing (40%)</w:t>
      </w:r>
    </w:p>
    <w:p w14:paraId="6D2017DC" w14:textId="77777777" w:rsidR="00B77B7C" w:rsidRPr="00B77B7C" w:rsidRDefault="00B77B7C" w:rsidP="00B77B7C">
      <w:pPr>
        <w:rPr>
          <w:rFonts w:ascii="Arial" w:hAnsi="Arial" w:cs="Arial"/>
          <w:sz w:val="32"/>
          <w:szCs w:val="32"/>
        </w:rPr>
      </w:pPr>
    </w:p>
    <w:p w14:paraId="3AA25971" w14:textId="014E211E" w:rsidR="00B77B7C" w:rsidRPr="00B77B7C" w:rsidRDefault="00B77B7C" w:rsidP="00B77B7C">
      <w:pPr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t>Problems:</w:t>
      </w:r>
    </w:p>
    <w:p w14:paraId="76653121" w14:textId="77777777" w:rsidR="00771EAA" w:rsidRDefault="00771EAA" w:rsidP="00771EAA">
      <w:pPr>
        <w:pStyle w:val="ListParagraph"/>
        <w:numPr>
          <w:ilvl w:val="0"/>
          <w:numId w:val="12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7.10</w:t>
      </w:r>
    </w:p>
    <w:p w14:paraId="59890E75" w14:textId="1E517D50" w:rsidR="00A93DB1" w:rsidRPr="0089732E" w:rsidRDefault="002D6976" w:rsidP="00771EAA">
      <w:pPr>
        <w:pStyle w:val="ListParagraph"/>
        <w:numPr>
          <w:ilvl w:val="0"/>
          <w:numId w:val="12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(5 </w:t>
      </w:r>
      <w:r w:rsidR="00ED02C6">
        <w:rPr>
          <w:rFonts w:ascii="Arial" w:hAnsi="Arial" w:cs="Arial"/>
          <w:sz w:val="32"/>
          <w:szCs w:val="32"/>
        </w:rPr>
        <w:t>pts) Problem 7.11</w:t>
      </w:r>
      <w:r w:rsidR="00A555A7">
        <w:rPr>
          <w:rFonts w:ascii="Arial" w:hAnsi="Arial" w:cs="Arial"/>
          <w:sz w:val="32"/>
          <w:szCs w:val="32"/>
        </w:rPr>
        <w:t xml:space="preserve"> (</w:t>
      </w:r>
      <w:r w:rsidR="00771EAA">
        <w:rPr>
          <w:rFonts w:ascii="Arial" w:hAnsi="Arial" w:cs="Arial"/>
          <w:sz w:val="32"/>
          <w:szCs w:val="32"/>
        </w:rPr>
        <w:t>with behavioral simulations</w:t>
      </w:r>
      <w:r w:rsidR="00A555A7">
        <w:rPr>
          <w:rFonts w:ascii="Arial" w:hAnsi="Arial" w:cs="Arial"/>
          <w:sz w:val="32"/>
          <w:szCs w:val="32"/>
        </w:rPr>
        <w:t>)</w:t>
      </w:r>
    </w:p>
    <w:p w14:paraId="467C6845" w14:textId="5F9AFB3C" w:rsidR="00ED02C6" w:rsidRDefault="00ED02C6" w:rsidP="00B77B7C">
      <w:pPr>
        <w:pStyle w:val="ListParagraph"/>
        <w:numPr>
          <w:ilvl w:val="0"/>
          <w:numId w:val="12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(5 pts) Problem 7.</w:t>
      </w:r>
      <w:r w:rsidR="00771EAA">
        <w:rPr>
          <w:rFonts w:ascii="Arial" w:hAnsi="Arial" w:cs="Arial"/>
          <w:sz w:val="32"/>
          <w:szCs w:val="32"/>
        </w:rPr>
        <w:t>4</w:t>
      </w:r>
    </w:p>
    <w:p w14:paraId="3BA42386" w14:textId="65870CEA" w:rsidR="00913580" w:rsidRPr="00675EC3" w:rsidRDefault="00A555A7" w:rsidP="00B77B7C">
      <w:pPr>
        <w:pStyle w:val="ListParagraph"/>
        <w:numPr>
          <w:ilvl w:val="0"/>
          <w:numId w:val="12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(5 pts) Problem </w:t>
      </w:r>
      <w:r w:rsidR="00ED02C6">
        <w:rPr>
          <w:rFonts w:ascii="Arial" w:hAnsi="Arial" w:cs="Arial"/>
          <w:sz w:val="32"/>
          <w:szCs w:val="32"/>
        </w:rPr>
        <w:t>7.37</w:t>
      </w:r>
      <w:r w:rsidR="00ED02C6">
        <w:rPr>
          <w:rFonts w:ascii="Arial" w:hAnsi="Arial" w:cs="Arial"/>
          <w:sz w:val="32"/>
          <w:szCs w:val="32"/>
        </w:rPr>
        <w:t xml:space="preserve"> (</w:t>
      </w:r>
      <w:r w:rsidR="00771EAA">
        <w:rPr>
          <w:rFonts w:ascii="Arial" w:hAnsi="Arial" w:cs="Arial"/>
          <w:sz w:val="32"/>
          <w:szCs w:val="32"/>
        </w:rPr>
        <w:t>with behavioral simulations</w:t>
      </w:r>
      <w:r w:rsidR="00ED02C6">
        <w:rPr>
          <w:rFonts w:ascii="Arial" w:hAnsi="Arial" w:cs="Arial"/>
          <w:sz w:val="32"/>
          <w:szCs w:val="32"/>
        </w:rPr>
        <w:t>)</w:t>
      </w:r>
    </w:p>
    <w:p w14:paraId="5344F422" w14:textId="7C600903" w:rsidR="002D6976" w:rsidRPr="00B77B7C" w:rsidRDefault="00913580" w:rsidP="00B77B7C">
      <w:pPr>
        <w:pStyle w:val="ListParagraph"/>
        <w:numPr>
          <w:ilvl w:val="0"/>
          <w:numId w:val="12"/>
        </w:numPr>
        <w:adjustRightInd w:val="0"/>
        <w:rPr>
          <w:rFonts w:ascii="Arial" w:hAnsi="Arial" w:cs="Arial"/>
          <w:sz w:val="32"/>
          <w:szCs w:val="32"/>
        </w:rPr>
      </w:pPr>
      <w:r w:rsidRPr="00B77B7C">
        <w:rPr>
          <w:rFonts w:ascii="Arial" w:hAnsi="Arial" w:cs="Arial"/>
          <w:sz w:val="32"/>
          <w:szCs w:val="32"/>
        </w:rPr>
        <w:t>(</w:t>
      </w:r>
      <w:r w:rsidR="00863155" w:rsidRPr="00B77B7C">
        <w:rPr>
          <w:rFonts w:ascii="Arial" w:hAnsi="Arial" w:cs="Arial"/>
          <w:sz w:val="32"/>
          <w:szCs w:val="32"/>
        </w:rPr>
        <w:t xml:space="preserve">bonus </w:t>
      </w:r>
      <w:r w:rsidR="00771EAA">
        <w:rPr>
          <w:rFonts w:ascii="Arial" w:hAnsi="Arial" w:cs="Arial"/>
          <w:sz w:val="32"/>
          <w:szCs w:val="32"/>
        </w:rPr>
        <w:t>5 pts) Problem 7.38 (</w:t>
      </w:r>
      <w:r w:rsidR="00771EAA">
        <w:rPr>
          <w:rFonts w:ascii="Arial" w:hAnsi="Arial" w:cs="Arial"/>
          <w:sz w:val="32"/>
          <w:szCs w:val="32"/>
        </w:rPr>
        <w:t>with behavioral simulations</w:t>
      </w:r>
      <w:r w:rsidR="00771EAA">
        <w:rPr>
          <w:rFonts w:ascii="Arial" w:hAnsi="Arial" w:cs="Arial"/>
          <w:sz w:val="32"/>
          <w:szCs w:val="32"/>
        </w:rPr>
        <w:t>)</w:t>
      </w:r>
      <w:bookmarkStart w:id="1" w:name="_GoBack"/>
      <w:bookmarkEnd w:id="1"/>
    </w:p>
    <w:sectPr w:rsidR="002D6976" w:rsidRPr="00B77B7C" w:rsidSect="007B50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2D3E3" w14:textId="77777777" w:rsidR="006B6AB3" w:rsidRDefault="006B6AB3" w:rsidP="00E234CB">
      <w:r>
        <w:separator/>
      </w:r>
    </w:p>
  </w:endnote>
  <w:endnote w:type="continuationSeparator" w:id="0">
    <w:p w14:paraId="4B938876" w14:textId="77777777" w:rsidR="006B6AB3" w:rsidRDefault="006B6AB3" w:rsidP="00E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7FB0" w14:textId="77777777" w:rsidR="001226BB" w:rsidRDefault="001226BB" w:rsidP="006E46E9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002B2" w14:textId="77777777" w:rsidR="006B6AB3" w:rsidRDefault="006B6AB3" w:rsidP="00E234CB">
      <w:r>
        <w:separator/>
      </w:r>
    </w:p>
  </w:footnote>
  <w:footnote w:type="continuationSeparator" w:id="0">
    <w:p w14:paraId="6AABC7F5" w14:textId="77777777" w:rsidR="006B6AB3" w:rsidRDefault="006B6AB3" w:rsidP="00E2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78CD"/>
    <w:multiLevelType w:val="hybridMultilevel"/>
    <w:tmpl w:val="2F32F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E43D1"/>
    <w:multiLevelType w:val="hybridMultilevel"/>
    <w:tmpl w:val="BFA6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87142"/>
    <w:multiLevelType w:val="hybridMultilevel"/>
    <w:tmpl w:val="E71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47872"/>
    <w:multiLevelType w:val="hybridMultilevel"/>
    <w:tmpl w:val="04463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D53BE"/>
    <w:multiLevelType w:val="hybridMultilevel"/>
    <w:tmpl w:val="B230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D6F5B"/>
    <w:multiLevelType w:val="hybridMultilevel"/>
    <w:tmpl w:val="7E5AE814"/>
    <w:lvl w:ilvl="0" w:tplc="E2C2C2D4">
      <w:numFmt w:val="bullet"/>
      <w:lvlText w:val="•"/>
      <w:lvlJc w:val="left"/>
      <w:pPr>
        <w:ind w:left="86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9F660C0">
      <w:numFmt w:val="bullet"/>
      <w:lvlText w:val="•"/>
      <w:lvlJc w:val="left"/>
      <w:pPr>
        <w:ind w:left="138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0FD813D0">
      <w:numFmt w:val="bullet"/>
      <w:lvlText w:val="•"/>
      <w:lvlJc w:val="left"/>
      <w:pPr>
        <w:ind w:left="2316" w:hanging="144"/>
      </w:pPr>
      <w:rPr>
        <w:rFonts w:hint="default"/>
        <w:lang w:val="en-US" w:eastAsia="en-US" w:bidi="en-US"/>
      </w:rPr>
    </w:lvl>
    <w:lvl w:ilvl="3" w:tplc="75D0494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en-US"/>
      </w:rPr>
    </w:lvl>
    <w:lvl w:ilvl="4" w:tplc="4DD4439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en-US"/>
      </w:rPr>
    </w:lvl>
    <w:lvl w:ilvl="5" w:tplc="3B5CA74C">
      <w:numFmt w:val="bullet"/>
      <w:lvlText w:val="•"/>
      <w:lvlJc w:val="left"/>
      <w:pPr>
        <w:ind w:left="5130" w:hanging="144"/>
      </w:pPr>
      <w:rPr>
        <w:rFonts w:hint="default"/>
        <w:lang w:val="en-US" w:eastAsia="en-US" w:bidi="en-US"/>
      </w:rPr>
    </w:lvl>
    <w:lvl w:ilvl="6" w:tplc="B5F4CB6E">
      <w:numFmt w:val="bullet"/>
      <w:lvlText w:val="•"/>
      <w:lvlJc w:val="left"/>
      <w:pPr>
        <w:ind w:left="6067" w:hanging="144"/>
      </w:pPr>
      <w:rPr>
        <w:rFonts w:hint="default"/>
        <w:lang w:val="en-US" w:eastAsia="en-US" w:bidi="en-US"/>
      </w:rPr>
    </w:lvl>
    <w:lvl w:ilvl="7" w:tplc="E70C51FA">
      <w:numFmt w:val="bullet"/>
      <w:lvlText w:val="•"/>
      <w:lvlJc w:val="left"/>
      <w:pPr>
        <w:ind w:left="7005" w:hanging="144"/>
      </w:pPr>
      <w:rPr>
        <w:rFonts w:hint="default"/>
        <w:lang w:val="en-US" w:eastAsia="en-US" w:bidi="en-US"/>
      </w:rPr>
    </w:lvl>
    <w:lvl w:ilvl="8" w:tplc="5CB27B4E">
      <w:numFmt w:val="bullet"/>
      <w:lvlText w:val="•"/>
      <w:lvlJc w:val="left"/>
      <w:pPr>
        <w:ind w:left="7943" w:hanging="144"/>
      </w:pPr>
      <w:rPr>
        <w:rFonts w:hint="default"/>
        <w:lang w:val="en-US" w:eastAsia="en-US" w:bidi="en-US"/>
      </w:rPr>
    </w:lvl>
  </w:abstractNum>
  <w:abstractNum w:abstractNumId="6" w15:restartNumberingAfterBreak="0">
    <w:nsid w:val="5091123D"/>
    <w:multiLevelType w:val="hybridMultilevel"/>
    <w:tmpl w:val="AF944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1034A"/>
    <w:multiLevelType w:val="hybridMultilevel"/>
    <w:tmpl w:val="BFA6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3B47"/>
    <w:multiLevelType w:val="hybridMultilevel"/>
    <w:tmpl w:val="B5B6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F1704"/>
    <w:multiLevelType w:val="hybridMultilevel"/>
    <w:tmpl w:val="93F0D090"/>
    <w:lvl w:ilvl="0" w:tplc="D3FC0FD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2033A7"/>
    <w:multiLevelType w:val="multilevel"/>
    <w:tmpl w:val="C5F25E0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DCB2894"/>
    <w:multiLevelType w:val="hybridMultilevel"/>
    <w:tmpl w:val="BEBA865C"/>
    <w:lvl w:ilvl="0" w:tplc="DC08A1B0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4F783036">
      <w:numFmt w:val="bullet"/>
      <w:lvlText w:val="•"/>
      <w:lvlJc w:val="left"/>
      <w:pPr>
        <w:ind w:left="58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E2C9F7C">
      <w:numFmt w:val="bullet"/>
      <w:lvlText w:val="•"/>
      <w:lvlJc w:val="left"/>
      <w:pPr>
        <w:ind w:left="1502" w:hanging="204"/>
      </w:pPr>
      <w:rPr>
        <w:rFonts w:hint="default"/>
        <w:lang w:val="en-US" w:eastAsia="en-US" w:bidi="en-US"/>
      </w:rPr>
    </w:lvl>
    <w:lvl w:ilvl="3" w:tplc="EF3C6FF2">
      <w:numFmt w:val="bullet"/>
      <w:lvlText w:val="•"/>
      <w:lvlJc w:val="left"/>
      <w:pPr>
        <w:ind w:left="2424" w:hanging="204"/>
      </w:pPr>
      <w:rPr>
        <w:rFonts w:hint="default"/>
        <w:lang w:val="en-US" w:eastAsia="en-US" w:bidi="en-US"/>
      </w:rPr>
    </w:lvl>
    <w:lvl w:ilvl="4" w:tplc="3134E14A">
      <w:numFmt w:val="bullet"/>
      <w:lvlText w:val="•"/>
      <w:lvlJc w:val="left"/>
      <w:pPr>
        <w:ind w:left="3346" w:hanging="204"/>
      </w:pPr>
      <w:rPr>
        <w:rFonts w:hint="default"/>
        <w:lang w:val="en-US" w:eastAsia="en-US" w:bidi="en-US"/>
      </w:rPr>
    </w:lvl>
    <w:lvl w:ilvl="5" w:tplc="7E3073C2">
      <w:numFmt w:val="bullet"/>
      <w:lvlText w:val="•"/>
      <w:lvlJc w:val="left"/>
      <w:pPr>
        <w:ind w:left="4268" w:hanging="204"/>
      </w:pPr>
      <w:rPr>
        <w:rFonts w:hint="default"/>
        <w:lang w:val="en-US" w:eastAsia="en-US" w:bidi="en-US"/>
      </w:rPr>
    </w:lvl>
    <w:lvl w:ilvl="6" w:tplc="4F304F2A">
      <w:numFmt w:val="bullet"/>
      <w:lvlText w:val="•"/>
      <w:lvlJc w:val="left"/>
      <w:pPr>
        <w:ind w:left="5191" w:hanging="204"/>
      </w:pPr>
      <w:rPr>
        <w:rFonts w:hint="default"/>
        <w:lang w:val="en-US" w:eastAsia="en-US" w:bidi="en-US"/>
      </w:rPr>
    </w:lvl>
    <w:lvl w:ilvl="7" w:tplc="6DE8BACC">
      <w:numFmt w:val="bullet"/>
      <w:lvlText w:val="•"/>
      <w:lvlJc w:val="left"/>
      <w:pPr>
        <w:ind w:left="6113" w:hanging="204"/>
      </w:pPr>
      <w:rPr>
        <w:rFonts w:hint="default"/>
        <w:lang w:val="en-US" w:eastAsia="en-US" w:bidi="en-US"/>
      </w:rPr>
    </w:lvl>
    <w:lvl w:ilvl="8" w:tplc="B3F09030">
      <w:numFmt w:val="bullet"/>
      <w:lvlText w:val="•"/>
      <w:lvlJc w:val="left"/>
      <w:pPr>
        <w:ind w:left="7035" w:hanging="204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7EwMjEztTQzNrBQ0lEKTi0uzszPAykwqgUAkC0mviwAAAA="/>
  </w:docVars>
  <w:rsids>
    <w:rsidRoot w:val="00616E02"/>
    <w:rsid w:val="00043EFF"/>
    <w:rsid w:val="0006247A"/>
    <w:rsid w:val="000F1E2B"/>
    <w:rsid w:val="00100453"/>
    <w:rsid w:val="00113F42"/>
    <w:rsid w:val="001220FD"/>
    <w:rsid w:val="001226BB"/>
    <w:rsid w:val="00130D00"/>
    <w:rsid w:val="001844E4"/>
    <w:rsid w:val="001A19AE"/>
    <w:rsid w:val="001C28CD"/>
    <w:rsid w:val="001E6EFB"/>
    <w:rsid w:val="001F0AD0"/>
    <w:rsid w:val="00236DD4"/>
    <w:rsid w:val="002854DC"/>
    <w:rsid w:val="002A0354"/>
    <w:rsid w:val="002D6976"/>
    <w:rsid w:val="0030510F"/>
    <w:rsid w:val="0031566C"/>
    <w:rsid w:val="00351BB0"/>
    <w:rsid w:val="0037079C"/>
    <w:rsid w:val="00382D8E"/>
    <w:rsid w:val="00386D11"/>
    <w:rsid w:val="0039294D"/>
    <w:rsid w:val="003A54E9"/>
    <w:rsid w:val="003B3D7E"/>
    <w:rsid w:val="003D49C4"/>
    <w:rsid w:val="003E3B81"/>
    <w:rsid w:val="003F0046"/>
    <w:rsid w:val="00413BD6"/>
    <w:rsid w:val="00466123"/>
    <w:rsid w:val="00466B8D"/>
    <w:rsid w:val="00473DB1"/>
    <w:rsid w:val="004B15CB"/>
    <w:rsid w:val="004F2CF3"/>
    <w:rsid w:val="004F6893"/>
    <w:rsid w:val="00504586"/>
    <w:rsid w:val="00505009"/>
    <w:rsid w:val="00515C4F"/>
    <w:rsid w:val="00530641"/>
    <w:rsid w:val="005551ED"/>
    <w:rsid w:val="00567576"/>
    <w:rsid w:val="005B09F9"/>
    <w:rsid w:val="005F10FA"/>
    <w:rsid w:val="00600797"/>
    <w:rsid w:val="006036FF"/>
    <w:rsid w:val="00616E02"/>
    <w:rsid w:val="00646F00"/>
    <w:rsid w:val="00675EC3"/>
    <w:rsid w:val="006A019F"/>
    <w:rsid w:val="006B6AB3"/>
    <w:rsid w:val="006E46E9"/>
    <w:rsid w:val="00707365"/>
    <w:rsid w:val="007319CB"/>
    <w:rsid w:val="00771EAA"/>
    <w:rsid w:val="00775DAA"/>
    <w:rsid w:val="007B15FC"/>
    <w:rsid w:val="007B509A"/>
    <w:rsid w:val="007C4014"/>
    <w:rsid w:val="007D1919"/>
    <w:rsid w:val="007E1733"/>
    <w:rsid w:val="0084176C"/>
    <w:rsid w:val="00863155"/>
    <w:rsid w:val="00877C91"/>
    <w:rsid w:val="00894434"/>
    <w:rsid w:val="0089732E"/>
    <w:rsid w:val="008A284F"/>
    <w:rsid w:val="008A40B7"/>
    <w:rsid w:val="008B6E90"/>
    <w:rsid w:val="00903524"/>
    <w:rsid w:val="009124C6"/>
    <w:rsid w:val="00913580"/>
    <w:rsid w:val="00951686"/>
    <w:rsid w:val="00983ED9"/>
    <w:rsid w:val="009B037C"/>
    <w:rsid w:val="009E2BC6"/>
    <w:rsid w:val="00A05B30"/>
    <w:rsid w:val="00A22446"/>
    <w:rsid w:val="00A333D4"/>
    <w:rsid w:val="00A555A7"/>
    <w:rsid w:val="00A93DB1"/>
    <w:rsid w:val="00A97FC1"/>
    <w:rsid w:val="00AA1116"/>
    <w:rsid w:val="00AD0363"/>
    <w:rsid w:val="00AD3CFC"/>
    <w:rsid w:val="00AE20D0"/>
    <w:rsid w:val="00B06CDD"/>
    <w:rsid w:val="00B7118E"/>
    <w:rsid w:val="00B77B7C"/>
    <w:rsid w:val="00BC66BB"/>
    <w:rsid w:val="00BE4FF4"/>
    <w:rsid w:val="00BF41AA"/>
    <w:rsid w:val="00C10B99"/>
    <w:rsid w:val="00C14C72"/>
    <w:rsid w:val="00C202A6"/>
    <w:rsid w:val="00C518AA"/>
    <w:rsid w:val="00C61A4F"/>
    <w:rsid w:val="00C746A2"/>
    <w:rsid w:val="00CA28C2"/>
    <w:rsid w:val="00CA428C"/>
    <w:rsid w:val="00CE63BC"/>
    <w:rsid w:val="00CF572A"/>
    <w:rsid w:val="00CF7E9F"/>
    <w:rsid w:val="00D431F0"/>
    <w:rsid w:val="00D638BA"/>
    <w:rsid w:val="00DB770C"/>
    <w:rsid w:val="00DF5B9A"/>
    <w:rsid w:val="00E234CB"/>
    <w:rsid w:val="00E57B68"/>
    <w:rsid w:val="00EA2728"/>
    <w:rsid w:val="00EC281E"/>
    <w:rsid w:val="00ED02C6"/>
    <w:rsid w:val="00EF1376"/>
    <w:rsid w:val="00F00546"/>
    <w:rsid w:val="00F138AC"/>
    <w:rsid w:val="00F13D56"/>
    <w:rsid w:val="00F14FCE"/>
    <w:rsid w:val="00F22E92"/>
    <w:rsid w:val="00F44995"/>
    <w:rsid w:val="00FD7C8A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C1CF"/>
  <w15:docId w15:val="{3A90ADA1-5BB5-417B-8F1F-E5BF8CE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30641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6DD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0046"/>
    <w:tblPr>
      <w:tblBorders>
        <w:bottom w:val="doub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176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rsid w:val="009124C6"/>
    <w:rPr>
      <w:rFonts w:ascii="Arial" w:hAnsi="Arial"/>
      <w:color w:val="0000FF"/>
      <w:u w:val="single"/>
    </w:rPr>
  </w:style>
  <w:style w:type="paragraph" w:customStyle="1" w:styleId="Figure">
    <w:name w:val="Figure"/>
    <w:basedOn w:val="Normal"/>
    <w:rsid w:val="004F6893"/>
    <w:pPr>
      <w:jc w:val="center"/>
    </w:pPr>
    <w:rPr>
      <w:rFonts w:ascii="Arial" w:hAnsi="Arial" w:cs="Arial"/>
      <w:b/>
      <w:sz w:val="28"/>
      <w:szCs w:val="96"/>
    </w:rPr>
  </w:style>
  <w:style w:type="character" w:styleId="FollowedHyperlink">
    <w:name w:val="FollowedHyperlink"/>
    <w:basedOn w:val="DefaultParagraphFont"/>
    <w:rsid w:val="00F14FCE"/>
    <w:rPr>
      <w:color w:val="800080"/>
      <w:u w:val="single"/>
    </w:rPr>
  </w:style>
  <w:style w:type="paragraph" w:styleId="Header">
    <w:name w:val="header"/>
    <w:basedOn w:val="Normal"/>
    <w:rsid w:val="00AA1116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51686"/>
    <w:rPr>
      <w:rFonts w:ascii="Arial" w:hAnsi="Arial"/>
    </w:rPr>
  </w:style>
  <w:style w:type="paragraph" w:styleId="Footer">
    <w:name w:val="footer"/>
    <w:basedOn w:val="Normal"/>
    <w:rsid w:val="00AA111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E20D0"/>
    <w:pPr>
      <w:ind w:left="240"/>
    </w:pPr>
    <w:rPr>
      <w:smallCaps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05B30"/>
    <w:pPr>
      <w:ind w:left="1440"/>
    </w:pPr>
    <w:rPr>
      <w:sz w:val="18"/>
      <w:szCs w:val="18"/>
    </w:rPr>
  </w:style>
  <w:style w:type="paragraph" w:styleId="TOC3">
    <w:name w:val="toc 3"/>
    <w:basedOn w:val="Normal"/>
    <w:next w:val="Normal"/>
    <w:autoRedefine/>
    <w:semiHidden/>
    <w:rsid w:val="00AE20D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20D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20D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20D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5B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5B30"/>
    <w:pPr>
      <w:ind w:left="1920"/>
    </w:pPr>
    <w:rPr>
      <w:sz w:val="18"/>
      <w:szCs w:val="18"/>
    </w:rPr>
  </w:style>
  <w:style w:type="paragraph" w:customStyle="1" w:styleId="StyleTOC1NotBold">
    <w:name w:val="Style TOC 1 + Not Bold"/>
    <w:basedOn w:val="TOC1"/>
    <w:rsid w:val="00C10B99"/>
    <w:rPr>
      <w:rFonts w:ascii="Arial" w:hAnsi="Arial"/>
      <w:b w:val="0"/>
      <w:bCs w:val="0"/>
      <w:sz w:val="24"/>
    </w:rPr>
  </w:style>
  <w:style w:type="character" w:styleId="PageNumber">
    <w:name w:val="page number"/>
    <w:basedOn w:val="DefaultParagraphFont"/>
    <w:rsid w:val="002A0354"/>
  </w:style>
  <w:style w:type="paragraph" w:styleId="Caption">
    <w:name w:val="caption"/>
    <w:basedOn w:val="Normal"/>
    <w:next w:val="Normal"/>
    <w:qFormat/>
    <w:rsid w:val="00315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6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576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A28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3E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3EFF"/>
    <w:rPr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1"/>
    <w:qFormat/>
    <w:rsid w:val="00043EFF"/>
    <w:pPr>
      <w:widowControl w:val="0"/>
      <w:autoSpaceDE w:val="0"/>
      <w:autoSpaceDN w:val="0"/>
      <w:ind w:left="102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shua\Downloads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CD06D-8C1B-B44A-8B67-55CE5254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C:\Users\Joshua\Downloads\report-template.dotx</Template>
  <TotalTime>106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Title</vt:lpstr>
    </vt:vector>
  </TitlesOfParts>
  <Company>University of Miami</Company>
  <LinksUpToDate>false</LinksUpToDate>
  <CharactersWithSpaces>505</CharactersWithSpaces>
  <SharedDoc>false</SharedDoc>
  <HLinks>
    <vt:vector size="144" baseType="variant">
      <vt:variant>
        <vt:i4>262192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_Toc247686355</vt:lpwstr>
      </vt:variant>
      <vt:variant>
        <vt:i4>1048634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_Toc247686731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_Toc247686730</vt:lpwstr>
      </vt:variant>
      <vt:variant>
        <vt:i4>1114170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_Toc247686729</vt:lpwstr>
      </vt:variant>
      <vt:variant>
        <vt:i4>1114170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_Toc247686728</vt:lpwstr>
      </vt:variant>
      <vt:variant>
        <vt:i4>1114170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_Toc247686727</vt:lpwstr>
      </vt:variant>
      <vt:variant>
        <vt:i4>1114170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_Toc247686726</vt:lpwstr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_Toc247686725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_Toc247686724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_Toc247686723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_Toc247686722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_Toc247686721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_Toc247686720</vt:lpwstr>
      </vt:variant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_Toc247686719</vt:lpwstr>
      </vt:variant>
      <vt:variant>
        <vt:i4>1179706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_Toc247686718</vt:lpwstr>
      </vt:variant>
      <vt:variant>
        <vt:i4>1179706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_Toc247686717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_Toc247686716</vt:lpwstr>
      </vt:variant>
      <vt:variant>
        <vt:i4>1179706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_Toc247686715</vt:lpwstr>
      </vt:variant>
      <vt:variant>
        <vt:i4>1179706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_Toc247686714</vt:lpwstr>
      </vt:variant>
      <vt:variant>
        <vt:i4>1179706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_Toc247686713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_Toc247686712</vt:lpwstr>
      </vt:variant>
      <vt:variant>
        <vt:i4>1179706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_Toc247686711</vt:lpwstr>
      </vt:variant>
      <vt:variant>
        <vt:i4>1179706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_Toc247686710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Title</dc:title>
  <dc:creator>Joshua</dc:creator>
  <cp:lastModifiedBy>Yao Zheng</cp:lastModifiedBy>
  <cp:revision>22</cp:revision>
  <dcterms:created xsi:type="dcterms:W3CDTF">2018-01-11T19:34:00Z</dcterms:created>
  <dcterms:modified xsi:type="dcterms:W3CDTF">2018-02-26T04:45:00Z</dcterms:modified>
</cp:coreProperties>
</file>